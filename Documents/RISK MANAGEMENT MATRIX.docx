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F67C4" w14:textId="1B367CC1" w:rsidR="000329B3" w:rsidRPr="00B12C7C" w:rsidRDefault="009F1137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</w:pPr>
      <w:r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R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ISK </w:t>
      </w:r>
      <w:r w:rsidR="00D80141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MANAGEMENT 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MATRIX</w:t>
      </w:r>
    </w:p>
    <w:p w14:paraId="1CAC8579" w14:textId="77777777" w:rsidR="008544A6" w:rsidRPr="009C22E6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15"/>
          <w:szCs w:val="15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1145"/>
        <w:gridCol w:w="3583"/>
        <w:gridCol w:w="1484"/>
        <w:gridCol w:w="1380"/>
        <w:gridCol w:w="1317"/>
      </w:tblGrid>
      <w:tr w:rsidR="00DE46F1" w:rsidRPr="00B12C7C" w14:paraId="1927455D" w14:textId="77777777" w:rsidTr="00DE46F1">
        <w:trPr>
          <w:trHeight w:val="512"/>
        </w:trPr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2189406F" w14:textId="77777777" w:rsidR="00DE46F1" w:rsidRPr="00B12C7C" w:rsidRDefault="00DE46F1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79B51F" w14:textId="5CDA8780" w:rsidR="00DE46F1" w:rsidRPr="00B12C7C" w:rsidRDefault="00DE46F1" w:rsidP="00AA6043">
            <w:pP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  <w:t>Liam Costello</w:t>
            </w:r>
          </w:p>
        </w:tc>
      </w:tr>
      <w:tr w:rsidR="00DE46F1" w:rsidRPr="00B12C7C" w14:paraId="52CF4713" w14:textId="77777777" w:rsidTr="00DE46F1">
        <w:trPr>
          <w:trHeight w:val="206"/>
        </w:trPr>
        <w:tc>
          <w:tcPr>
            <w:tcW w:w="114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BE74" w14:textId="77777777" w:rsidR="00DE46F1" w:rsidRPr="00B12C7C" w:rsidRDefault="00DE46F1" w:rsidP="00AA6043">
            <w:pPr>
              <w:ind w:firstLineChars="100" w:firstLine="160"/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32E6D" w14:textId="77777777" w:rsidR="00DE46F1" w:rsidRPr="00B12C7C" w:rsidRDefault="00DE46F1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8CD9D" w14:textId="77777777" w:rsidR="00DE46F1" w:rsidRPr="00B12C7C" w:rsidRDefault="00DE46F1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4B47D" w14:textId="77777777" w:rsidR="00DE46F1" w:rsidRPr="00B12C7C" w:rsidRDefault="00DE46F1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CD894" w14:textId="77777777" w:rsidR="00DE46F1" w:rsidRPr="00B12C7C" w:rsidRDefault="00DE46F1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DE46F1" w:rsidRPr="00B12C7C" w14:paraId="3EF0A68F" w14:textId="77777777" w:rsidTr="00DE46F1">
        <w:trPr>
          <w:trHeight w:val="521"/>
        </w:trPr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DF3FFEB" w14:textId="77777777" w:rsidR="00DE46F1" w:rsidRPr="00B12C7C" w:rsidRDefault="00DE46F1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44546A" w:themeFill="text2"/>
            <w:vAlign w:val="center"/>
            <w:hideMark/>
          </w:tcPr>
          <w:p w14:paraId="64ADA3B9" w14:textId="77777777" w:rsidR="00DE46F1" w:rsidRPr="00B12C7C" w:rsidRDefault="00DE46F1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</w:t>
            </w:r>
          </w:p>
        </w:tc>
        <w:tc>
          <w:tcPr>
            <w:tcW w:w="14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46EE9BD" w14:textId="77777777" w:rsidR="00DE46F1" w:rsidRPr="00B12C7C" w:rsidRDefault="00DE46F1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E09E953" w14:textId="77777777" w:rsidR="00DE46F1" w:rsidRPr="00B12C7C" w:rsidRDefault="00DE46F1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3D49041F" w14:textId="77777777" w:rsidR="00DE46F1" w:rsidRPr="00B12C7C" w:rsidRDefault="00DE46F1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</w:tr>
      <w:tr w:rsidR="00DE46F1" w:rsidRPr="00B12C7C" w14:paraId="04747B1C" w14:textId="77777777" w:rsidTr="00DE46F1">
        <w:trPr>
          <w:trHeight w:val="864"/>
        </w:trPr>
        <w:tc>
          <w:tcPr>
            <w:tcW w:w="1145" w:type="dxa"/>
            <w:tcBorders>
              <w:top w:val="nil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31328528" w14:textId="77777777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7A2B14C3" w14:textId="77777777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61C876BF" w14:textId="77777777" w:rsidR="00DE46F1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62806B9B" w14:textId="77777777" w:rsidR="00DE46F1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73ACFA90" w14:textId="77777777" w:rsidR="00DE46F1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4E155DAC" w14:textId="77777777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38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24B776F6" w14:textId="77777777" w:rsidR="00DE46F1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2D5B8F4A" w14:textId="77777777" w:rsidR="00DE46F1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2C94CE25" w14:textId="77777777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63B5271F" w14:textId="77777777" w:rsidR="00DE46F1" w:rsidRDefault="00DE46F1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37AACD9E" w14:textId="77777777" w:rsidR="00DE46F1" w:rsidRDefault="00DE46F1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2E9EFBD1" w14:textId="77777777" w:rsidR="00DE46F1" w:rsidRDefault="00DE46F1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242F5D77" w14:textId="77777777" w:rsidR="00DE46F1" w:rsidRPr="00B12C7C" w:rsidRDefault="00DE46F1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</w:tr>
      <w:tr w:rsidR="00DE46F1" w:rsidRPr="00B12C7C" w14:paraId="7FC3DA4C" w14:textId="77777777" w:rsidTr="00DE46F1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A39D58" w14:textId="226CC592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D7E6FA" w14:textId="564F950C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Merge issues with the git hub when pushing to master.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3C4CC88" w14:textId="40BAA132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INTOLERABLE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FE72A5C" w14:textId="4135B318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2510B06" w14:textId="73984E46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LOW</w:t>
            </w:r>
          </w:p>
        </w:tc>
      </w:tr>
      <w:tr w:rsidR="00DE46F1" w:rsidRPr="00B12C7C" w14:paraId="2D48D1FA" w14:textId="77777777" w:rsidTr="00DE46F1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9A9298" w14:textId="34FFD9B4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F683CC" w14:textId="046F696C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Power cut would delay assignment 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F2AF3E3" w14:textId="3EA0F6F4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DB2FF2" w14:textId="291995FA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IMPROBABLE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CCB20A5" w14:textId="4AB89FE7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LOW</w:t>
            </w:r>
          </w:p>
        </w:tc>
      </w:tr>
      <w:tr w:rsidR="00DE46F1" w:rsidRPr="00B12C7C" w14:paraId="1BE256D6" w14:textId="77777777" w:rsidTr="00DE46F1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AC1EA3" w14:textId="27DB3630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20439C" w14:textId="716F618A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WIFI issues for hand in.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CE7CD6" w14:textId="5B5647FA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INTOLERABLE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397C3F5" w14:textId="048589E4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04559E9" w14:textId="1645D3AF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EXTREME</w:t>
            </w:r>
          </w:p>
        </w:tc>
      </w:tr>
      <w:tr w:rsidR="00DE46F1" w:rsidRPr="00B12C7C" w14:paraId="7A7C45CB" w14:textId="77777777" w:rsidTr="00DE46F1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2A0B9C" w14:textId="5313585F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0C3E88" w14:textId="5FBE5944" w:rsidR="00DE46F1" w:rsidRPr="00B12C7C" w:rsidRDefault="00DE46F1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Issues with connecting to data base with workbench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7BF98" w14:textId="44CF5DB4" w:rsidR="00DE46F1" w:rsidRPr="00B12C7C" w:rsidRDefault="00D36009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TOLERABLE</w:t>
            </w:r>
            <w:r w:rsidR="00DE46F1"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B0E2268" w14:textId="7A907D15" w:rsidR="00DE46F1" w:rsidRPr="00B12C7C" w:rsidRDefault="00DE46F1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  <w:r w:rsidR="00D36009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PROBABLE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4AB0BF" w14:textId="37EEEA7E" w:rsidR="00DE46F1" w:rsidRPr="00B12C7C" w:rsidRDefault="00D36009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MEDIUM</w:t>
            </w:r>
            <w:r w:rsidR="00DE46F1"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  <w:tr w:rsidR="00DE46F1" w:rsidRPr="00B12C7C" w14:paraId="2CBC1ECF" w14:textId="77777777" w:rsidTr="00DE46F1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E6832" w14:textId="63A6A928" w:rsidR="00DE46F1" w:rsidRPr="00B12C7C" w:rsidRDefault="00D36009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400BEC" w14:textId="22266ECC" w:rsidR="00DE46F1" w:rsidRPr="00B12C7C" w:rsidRDefault="00801E20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Test failures 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163AB3" w14:textId="3DD98340" w:rsidR="00DE46F1" w:rsidRPr="00B12C7C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ACCEPTABLE</w:t>
            </w:r>
            <w:r w:rsidR="00DE46F1"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1D68FF7" w14:textId="46131C99" w:rsidR="00DE46F1" w:rsidRPr="00B12C7C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PROBABLE</w:t>
            </w:r>
            <w:r w:rsidR="00DE46F1"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5DAD47" w14:textId="5C95F8ED" w:rsidR="00DE46F1" w:rsidRPr="00B12C7C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LOW</w:t>
            </w:r>
            <w:r w:rsidR="00DE46F1"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  <w:tr w:rsidR="00DE46F1" w:rsidRPr="00B12C7C" w14:paraId="2984339B" w14:textId="77777777" w:rsidTr="00801E20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F6B8AD" w14:textId="007B79E9" w:rsidR="00DE46F1" w:rsidRPr="00B12C7C" w:rsidRDefault="00801E20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1797A4" w14:textId="2FCA2C63" w:rsidR="00DE46F1" w:rsidRPr="00B12C7C" w:rsidRDefault="00801E20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COVID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72163C5" w14:textId="2A32C83D" w:rsidR="00DE46F1" w:rsidRPr="00B12C7C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FD3357" w14:textId="522D8032" w:rsidR="00DE46F1" w:rsidRPr="00B12C7C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AA761F9" w14:textId="42C4A41E" w:rsidR="00DE46F1" w:rsidRPr="00B12C7C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HIGH</w:t>
            </w:r>
          </w:p>
        </w:tc>
      </w:tr>
      <w:tr w:rsidR="00801E20" w:rsidRPr="00B12C7C" w14:paraId="5E006B35" w14:textId="77777777" w:rsidTr="00DE46F1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4A687E6" w14:textId="511DC84A" w:rsidR="00801E20" w:rsidRDefault="00801E20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B8453D" w14:textId="5889808E" w:rsidR="00801E20" w:rsidRDefault="00801E20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Being sick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452853" w14:textId="3369DD13" w:rsidR="00801E20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TOLERABLE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B28D8F5" w14:textId="7ECC1E99" w:rsidR="00801E20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91822EA" w14:textId="3DEE8AA0" w:rsidR="00801E20" w:rsidRDefault="00801E20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MEDIUM</w:t>
            </w:r>
          </w:p>
        </w:tc>
      </w:tr>
    </w:tbl>
    <w:p w14:paraId="78B60995" w14:textId="77777777" w:rsidR="00B12C7C" w:rsidRPr="003D706E" w:rsidRDefault="00B12C7C" w:rsidP="00B12C7C">
      <w:pPr>
        <w:rPr>
          <w:rFonts w:ascii="Century Gothic" w:hAnsi="Century Gothic"/>
          <w:b/>
          <w:color w:val="000000" w:themeColor="text1"/>
          <w:sz w:val="32"/>
          <w:szCs w:val="44"/>
        </w:rPr>
      </w:pPr>
    </w:p>
    <w:p w14:paraId="7A9A8D7D" w14:textId="77777777" w:rsidR="00B12C7C" w:rsidRPr="00126C59" w:rsidRDefault="00B12C7C" w:rsidP="00B12C7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632F810" w14:textId="77777777" w:rsidR="008544A6" w:rsidRPr="00B12C7C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</w:pPr>
    </w:p>
    <w:sectPr w:rsidR="008544A6" w:rsidRPr="00B12C7C" w:rsidSect="00813A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083E7" w14:textId="77777777" w:rsidR="00DE46F1" w:rsidRDefault="00DE46F1" w:rsidP="00DB2412">
      <w:r>
        <w:separator/>
      </w:r>
    </w:p>
  </w:endnote>
  <w:endnote w:type="continuationSeparator" w:id="0">
    <w:p w14:paraId="3D97A101" w14:textId="77777777" w:rsidR="00DE46F1" w:rsidRDefault="00DE46F1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7846B" w14:textId="77777777" w:rsidR="00D46EBE" w:rsidRDefault="00D46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29148" w14:textId="77777777" w:rsidR="00D46EBE" w:rsidRDefault="00D46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72A89" w14:textId="77777777" w:rsidR="00D46EBE" w:rsidRDefault="00D46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A7DE3" w14:textId="77777777" w:rsidR="00DE46F1" w:rsidRDefault="00DE46F1" w:rsidP="00DB2412">
      <w:r>
        <w:separator/>
      </w:r>
    </w:p>
  </w:footnote>
  <w:footnote w:type="continuationSeparator" w:id="0">
    <w:p w14:paraId="7EE2936A" w14:textId="77777777" w:rsidR="00DE46F1" w:rsidRDefault="00DE46F1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37AA4" w14:textId="77777777" w:rsidR="00D46EBE" w:rsidRDefault="00D46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01C6F" w14:textId="77777777" w:rsidR="00D46EBE" w:rsidRDefault="00D46E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C7FE2" w14:textId="77777777" w:rsidR="00D46EBE" w:rsidRDefault="00D46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F1"/>
    <w:rsid w:val="00005410"/>
    <w:rsid w:val="000102CA"/>
    <w:rsid w:val="000329B3"/>
    <w:rsid w:val="000707ED"/>
    <w:rsid w:val="00107566"/>
    <w:rsid w:val="00107A05"/>
    <w:rsid w:val="00165169"/>
    <w:rsid w:val="001E773C"/>
    <w:rsid w:val="00246934"/>
    <w:rsid w:val="0028063E"/>
    <w:rsid w:val="002A1C81"/>
    <w:rsid w:val="003776D0"/>
    <w:rsid w:val="003D7EE0"/>
    <w:rsid w:val="003E1FD8"/>
    <w:rsid w:val="003E4F0D"/>
    <w:rsid w:val="00437607"/>
    <w:rsid w:val="00471C74"/>
    <w:rsid w:val="004937B7"/>
    <w:rsid w:val="004A2939"/>
    <w:rsid w:val="004F4D3D"/>
    <w:rsid w:val="00523965"/>
    <w:rsid w:val="005A42B5"/>
    <w:rsid w:val="0065609B"/>
    <w:rsid w:val="006A3315"/>
    <w:rsid w:val="006B16FF"/>
    <w:rsid w:val="006D6894"/>
    <w:rsid w:val="0074716D"/>
    <w:rsid w:val="00781C86"/>
    <w:rsid w:val="00783541"/>
    <w:rsid w:val="00801E20"/>
    <w:rsid w:val="00815C44"/>
    <w:rsid w:val="0083365C"/>
    <w:rsid w:val="00851F79"/>
    <w:rsid w:val="008544A6"/>
    <w:rsid w:val="00893886"/>
    <w:rsid w:val="008D4D59"/>
    <w:rsid w:val="00930D1C"/>
    <w:rsid w:val="00942DA6"/>
    <w:rsid w:val="00985675"/>
    <w:rsid w:val="009C22E6"/>
    <w:rsid w:val="009F1137"/>
    <w:rsid w:val="00A02960"/>
    <w:rsid w:val="00A03D60"/>
    <w:rsid w:val="00AA6043"/>
    <w:rsid w:val="00B12C7C"/>
    <w:rsid w:val="00B519FC"/>
    <w:rsid w:val="00B92072"/>
    <w:rsid w:val="00BC1A20"/>
    <w:rsid w:val="00BE1EF5"/>
    <w:rsid w:val="00C12062"/>
    <w:rsid w:val="00C423CB"/>
    <w:rsid w:val="00CC7B6D"/>
    <w:rsid w:val="00D059DF"/>
    <w:rsid w:val="00D06B25"/>
    <w:rsid w:val="00D16763"/>
    <w:rsid w:val="00D36009"/>
    <w:rsid w:val="00D36FD0"/>
    <w:rsid w:val="00D46EBE"/>
    <w:rsid w:val="00D52905"/>
    <w:rsid w:val="00D620F1"/>
    <w:rsid w:val="00D80141"/>
    <w:rsid w:val="00D96B95"/>
    <w:rsid w:val="00D970D9"/>
    <w:rsid w:val="00DB2412"/>
    <w:rsid w:val="00DB3258"/>
    <w:rsid w:val="00DE46F1"/>
    <w:rsid w:val="00E27A8A"/>
    <w:rsid w:val="00E46217"/>
    <w:rsid w:val="00EA104E"/>
    <w:rsid w:val="00EE2367"/>
    <w:rsid w:val="00F04F96"/>
    <w:rsid w:val="00F22F09"/>
    <w:rsid w:val="00F4476D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4D0EE"/>
  <w15:chartTrackingRefBased/>
  <w15:docId w15:val="{2453FFB4-F15F-4A02-8030-CDDE0A70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39"/>
    <w:rsid w:val="00B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c\Downloads\IC-Risk-Management-Matrix-8849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EE2BB-974B-491E-82AA-915CAB66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IC-Risk-Management-Matrix-8849-WORD</Template>
  <TotalTime>32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costello</dc:creator>
  <cp:keywords/>
  <dc:description/>
  <cp:lastModifiedBy>liam costello</cp:lastModifiedBy>
  <cp:revision>1</cp:revision>
  <dcterms:created xsi:type="dcterms:W3CDTF">2021-01-29T11:15:00Z</dcterms:created>
  <dcterms:modified xsi:type="dcterms:W3CDTF">2021-01-29T11:48:00Z</dcterms:modified>
</cp:coreProperties>
</file>